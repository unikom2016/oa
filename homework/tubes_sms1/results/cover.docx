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-ID" w:eastAsia="en-US"/>
        </w:rPr>
        <w:id w:val="-1816019983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  <w:lang w:val="en-US" w:eastAsia="zh-CN"/>
        </w:rPr>
      </w:sdtEndPr>
      <w:sdtContent>
        <w:sdt>
          <w:sdtPr>
            <w:rPr>
              <w:rStyle w:val="Heading1Char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092AC19A" w14:textId="17B58FAA" w:rsidR="008403BB" w:rsidRPr="00C07D1F" w:rsidRDefault="00316581" w:rsidP="007645C0">
              <w:pPr>
                <w:pStyle w:val="NoSpacing"/>
                <w:spacing w:before="1540" w:after="240"/>
                <w:jc w:val="center"/>
                <w:outlineLvl w:val="0"/>
                <w:rPr>
                  <w:rStyle w:val="Heading1Char"/>
                  <w:sz w:val="32"/>
                  <w:szCs w:val="32"/>
                </w:rPr>
              </w:pPr>
              <w:r w:rsidRPr="00993B21">
                <w:rPr>
                  <w:rStyle w:val="Heading1Char"/>
                </w:rPr>
                <w:t xml:space="preserve">TUGAS BESAR </w:t>
              </w:r>
              <w:r>
                <w:rPr>
                  <w:rStyle w:val="Heading1Char"/>
                </w:rPr>
                <w:t>DATABASE INVENTORI TOKO KlikNKlik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BC8482" w14:textId="254D4C4E" w:rsidR="008403BB" w:rsidRPr="007F5D3A" w:rsidRDefault="00022871" w:rsidP="00022871">
              <w:pPr>
                <w:pStyle w:val="NoSpacing"/>
                <w:jc w:val="center"/>
                <w:outlineLvl w:val="0"/>
                <w:rPr>
                  <w:rFonts w:ascii="Times New Roman" w:hAnsi="Times New Roman" w:cs="Times New Roman"/>
                  <w:color w:val="000000" w:themeColor="text1"/>
                </w:rPr>
              </w:pPr>
              <w:r w:rsidRPr="00022871">
                <w:rPr>
                  <w:rFonts w:ascii="Times New Roman" w:hAnsi="Times New Roman" w:cs="Times New Roman"/>
                  <w:b/>
                  <w:color w:val="000000" w:themeColor="text1"/>
                  <w:sz w:val="36"/>
                  <w:szCs w:val="36"/>
                </w:rPr>
                <w:t>Diajukan untuk memenuhi salah satu tugas Mata kuliah Praktikum Aplikasi Otomasi Perkantoran dengan tema Microsoft Access 2010</w:t>
              </w:r>
            </w:p>
          </w:sdtContent>
        </w:sdt>
      </w:sdtContent>
    </w:sdt>
    <w:p w14:paraId="3B345B80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69B7FED2" w14:textId="77777777" w:rsidR="00C75610" w:rsidRDefault="00C75610" w:rsidP="007F5D3A">
      <w:pPr>
        <w:jc w:val="center"/>
        <w:rPr>
          <w:rFonts w:ascii="Times New Roman" w:hAnsi="Times New Roman" w:cs="Times New Roman"/>
          <w:lang w:val="en-US"/>
        </w:rPr>
      </w:pPr>
    </w:p>
    <w:p w14:paraId="3711A0E7" w14:textId="5E62DAAD" w:rsidR="007F5D3A" w:rsidRDefault="00504BF7" w:rsidP="007F5D3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lang w:val="en-US"/>
        </w:rPr>
        <w:t>Dosen : Rani Susanto., S.Kom., M.Kom</w:t>
      </w:r>
    </w:p>
    <w:p w14:paraId="26C0E262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7529334" w14:textId="77777777" w:rsidR="001A2FBF" w:rsidRDefault="001A2FBF" w:rsidP="009D6D35">
      <w:pPr>
        <w:pStyle w:val="Heading3"/>
        <w:numPr>
          <w:ilvl w:val="0"/>
          <w:numId w:val="0"/>
        </w:numPr>
        <w:jc w:val="center"/>
      </w:pPr>
    </w:p>
    <w:p w14:paraId="56103154" w14:textId="668413BA" w:rsidR="009361E5" w:rsidRDefault="00504BF7" w:rsidP="0024476E">
      <w:pPr>
        <w:pStyle w:val="Heading3"/>
        <w:numPr>
          <w:ilvl w:val="0"/>
          <w:numId w:val="0"/>
        </w:numPr>
        <w:jc w:val="center"/>
      </w:pPr>
      <w:r>
        <w:rPr>
          <w:noProof/>
          <w:lang w:val="en-US" w:eastAsia="ja-JP"/>
        </w:rPr>
        <w:drawing>
          <wp:inline distT="0" distB="0" distL="0" distR="0" wp14:anchorId="73F5BC94" wp14:editId="35507D31">
            <wp:extent cx="1854200" cy="1866900"/>
            <wp:effectExtent l="0" t="0" r="0" b="12700"/>
            <wp:docPr id="2" name="Picture 2" descr="logo-un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k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35C9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4D7063CA" w14:textId="0756FE85" w:rsidR="00DB5381" w:rsidRDefault="0057457F" w:rsidP="0024476E">
      <w:pPr>
        <w:pStyle w:val="Heading3"/>
        <w:numPr>
          <w:ilvl w:val="0"/>
          <w:numId w:val="0"/>
        </w:numPr>
        <w:jc w:val="center"/>
      </w:pPr>
      <w:r w:rsidRPr="007F5D3A">
        <w:rPr>
          <w:rFonts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6B1AC" wp14:editId="31D69587">
                <wp:simplePos x="0" y="0"/>
                <wp:positionH relativeFrom="margin">
                  <wp:posOffset>16510</wp:posOffset>
                </wp:positionH>
                <wp:positionV relativeFrom="page">
                  <wp:posOffset>8893810</wp:posOffset>
                </wp:positionV>
                <wp:extent cx="6642100" cy="707390"/>
                <wp:effectExtent l="0" t="0" r="12700" b="38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14AB" w14:textId="77777777" w:rsidR="00504BF7" w:rsidRPr="00504BF7" w:rsidRDefault="00504BF7" w:rsidP="00504B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504B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PROGRAM STUDI TEKNIK INFORMATIKA</w:t>
                            </w:r>
                          </w:p>
                          <w:p w14:paraId="7C0E8A7B" w14:textId="77777777" w:rsidR="00504BF7" w:rsidRPr="00504BF7" w:rsidRDefault="00504BF7" w:rsidP="00504B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504B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FAKULTAS TEKNIK DAN ILMU KOMPUTER</w:t>
                            </w:r>
                          </w:p>
                          <w:p w14:paraId="54E390E3" w14:textId="77777777" w:rsidR="00504BF7" w:rsidRPr="00504BF7" w:rsidRDefault="00504BF7" w:rsidP="00504B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504B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UNIVERSITAS KOMPUTER INDONESIA</w:t>
                            </w:r>
                          </w:p>
                          <w:p w14:paraId="57C4732C" w14:textId="393A2636" w:rsidR="008403BB" w:rsidRPr="00504BF7" w:rsidRDefault="00504BF7" w:rsidP="00504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04BF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6B1AC" id="_x0000_t202" coordsize="21600,21600" o:spt="202" path="m0,0l0,21600,21600,21600,21600,0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.3pt;margin-top:700.3pt;width:523pt;height:55.7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" filled="f" stroked="f" strokeweight=".5pt">
                <v:textbox style="mso-fit-shape-to-text:t" inset="0,0,0,0">
                  <w:txbxContent>
                    <w:p w14:paraId="04FD14AB" w14:textId="77777777" w:rsidR="00504BF7" w:rsidRPr="00504BF7" w:rsidRDefault="00504BF7" w:rsidP="00504BF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504B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PROGRAM STUDI TEKNIK INFORMATIKA</w:t>
                      </w:r>
                    </w:p>
                    <w:p w14:paraId="7C0E8A7B" w14:textId="77777777" w:rsidR="00504BF7" w:rsidRPr="00504BF7" w:rsidRDefault="00504BF7" w:rsidP="00504BF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504B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FAKULTAS TEKNIK DAN ILMU KOMPUTER</w:t>
                      </w:r>
                    </w:p>
                    <w:p w14:paraId="54E390E3" w14:textId="77777777" w:rsidR="00504BF7" w:rsidRPr="00504BF7" w:rsidRDefault="00504BF7" w:rsidP="00504BF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504B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UNIVERSITAS KOMPUTER INDONESIA</w:t>
                      </w:r>
                    </w:p>
                    <w:p w14:paraId="57C4732C" w14:textId="393A2636" w:rsidR="008403BB" w:rsidRPr="00504BF7" w:rsidRDefault="00504BF7" w:rsidP="00504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 w:rsidRPr="00504BF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2017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A778A3F" w14:textId="77777777" w:rsidR="00504BF7" w:rsidRPr="00CD6383" w:rsidRDefault="00504BF7" w:rsidP="00504BF7">
      <w:pPr>
        <w:jc w:val="center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Disusun Oleh:</w:t>
      </w:r>
    </w:p>
    <w:p w14:paraId="2024FD7F" w14:textId="1C2E4D04" w:rsidR="00504BF7" w:rsidRDefault="00504BF7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Kelompok</w:t>
      </w:r>
      <w:r w:rsidR="00022871">
        <w:rPr>
          <w:rFonts w:ascii="Times New Roman" w:hAnsi="Times New Roman" w:cs="Times New Roman"/>
          <w:color w:val="000000" w:themeColor="text1"/>
        </w:rPr>
        <w:t xml:space="preserve">     </w:t>
      </w:r>
      <w:r w:rsidR="0002287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: 5 (e. Inventory Barang)</w:t>
      </w:r>
    </w:p>
    <w:p w14:paraId="5B50FD16" w14:textId="1CC1E47F" w:rsidR="00060875" w:rsidRDefault="00504BF7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Nama / NIM</w:t>
      </w:r>
      <w:r w:rsidR="0002287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:</w:t>
      </w:r>
      <w:r w:rsidR="00022871">
        <w:rPr>
          <w:rFonts w:ascii="Times New Roman" w:hAnsi="Times New Roman" w:cs="Times New Roman"/>
          <w:color w:val="000000" w:themeColor="text1"/>
        </w:rPr>
        <w:t xml:space="preserve"> </w:t>
      </w:r>
      <w:r w:rsidR="00060875" w:rsidRPr="00060875">
        <w:rPr>
          <w:rFonts w:ascii="Times New Roman" w:hAnsi="Times New Roman" w:cs="Times New Roman"/>
          <w:color w:val="000000" w:themeColor="text1"/>
        </w:rPr>
        <w:t>Pindo Karadin</w:t>
      </w:r>
      <w:r w:rsidR="00B068CF">
        <w:rPr>
          <w:rFonts w:ascii="Times New Roman" w:hAnsi="Times New Roman" w:cs="Times New Roman"/>
          <w:color w:val="000000" w:themeColor="text1"/>
        </w:rPr>
        <w:t xml:space="preserve"> / 1011609</w:t>
      </w:r>
      <w:bookmarkStart w:id="0" w:name="_GoBack"/>
      <w:bookmarkEnd w:id="0"/>
      <w:r w:rsidR="00060875">
        <w:rPr>
          <w:rFonts w:ascii="Times New Roman" w:hAnsi="Times New Roman" w:cs="Times New Roman"/>
          <w:color w:val="000000" w:themeColor="text1"/>
        </w:rPr>
        <w:t>9</w:t>
      </w:r>
    </w:p>
    <w:p w14:paraId="0F5E0B91" w14:textId="60004C95" w:rsidR="00060875" w:rsidRDefault="00022871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 w:rsidRPr="00060875">
        <w:rPr>
          <w:rFonts w:ascii="Times New Roman" w:hAnsi="Times New Roman" w:cs="Times New Roman"/>
          <w:color w:val="000000" w:themeColor="text1"/>
        </w:rPr>
        <w:t>Made Daniswara Grimaldi</w:t>
      </w:r>
      <w:r w:rsidR="00060875">
        <w:rPr>
          <w:rFonts w:ascii="Times New Roman" w:hAnsi="Times New Roman" w:cs="Times New Roman"/>
          <w:color w:val="000000" w:themeColor="text1"/>
        </w:rPr>
        <w:t xml:space="preserve"> / 10116095</w:t>
      </w:r>
    </w:p>
    <w:p w14:paraId="70BC41EE" w14:textId="0686ECAA" w:rsidR="00060875" w:rsidRPr="00060875" w:rsidRDefault="00022871" w:rsidP="00022871">
      <w:pPr>
        <w:ind w:left="2977"/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 w:rsidRPr="00060875">
        <w:rPr>
          <w:rFonts w:ascii="Times New Roman" w:hAnsi="Times New Roman" w:cs="Times New Roman"/>
          <w:color w:val="000000" w:themeColor="text1"/>
        </w:rPr>
        <w:t>Sri Farida</w:t>
      </w:r>
      <w:r w:rsidR="00060875">
        <w:rPr>
          <w:rFonts w:ascii="Times New Roman" w:hAnsi="Times New Roman" w:cs="Times New Roman"/>
          <w:color w:val="000000" w:themeColor="text1"/>
        </w:rPr>
        <w:t xml:space="preserve"> / 10116101</w:t>
      </w:r>
    </w:p>
    <w:p w14:paraId="77781A7E" w14:textId="0131E4E4" w:rsidR="00060875" w:rsidRPr="00060875" w:rsidRDefault="00022871" w:rsidP="00022871">
      <w:pPr>
        <w:ind w:left="2977"/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 w:rsidRPr="00060875">
        <w:rPr>
          <w:rFonts w:ascii="Times New Roman" w:hAnsi="Times New Roman" w:cs="Times New Roman"/>
          <w:color w:val="000000" w:themeColor="text1"/>
        </w:rPr>
        <w:t>Muhamad Kurnia</w:t>
      </w:r>
      <w:r w:rsidR="00060875">
        <w:rPr>
          <w:rFonts w:ascii="Times New Roman" w:hAnsi="Times New Roman" w:cs="Times New Roman"/>
          <w:color w:val="000000" w:themeColor="text1"/>
        </w:rPr>
        <w:t xml:space="preserve"> / 10116112</w:t>
      </w:r>
    </w:p>
    <w:p w14:paraId="633D5EA2" w14:textId="7226BBF8" w:rsidR="00504BF7" w:rsidRDefault="00022871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>
        <w:rPr>
          <w:rFonts w:ascii="Times New Roman" w:hAnsi="Times New Roman" w:cs="Times New Roman"/>
          <w:color w:val="000000" w:themeColor="text1"/>
        </w:rPr>
        <w:t>Hatta Pramulia / 10116114</w:t>
      </w:r>
    </w:p>
    <w:p w14:paraId="3117CA81" w14:textId="5305FB53" w:rsidR="00060875" w:rsidRDefault="00022871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>
        <w:rPr>
          <w:rFonts w:ascii="Times New Roman" w:hAnsi="Times New Roman" w:cs="Times New Roman"/>
          <w:color w:val="000000" w:themeColor="text1"/>
        </w:rPr>
        <w:t>Mochamad Iqbal Dwi Cahyo / 10116122</w:t>
      </w:r>
    </w:p>
    <w:p w14:paraId="785ECB2A" w14:textId="278789A1" w:rsidR="00060875" w:rsidRDefault="00022871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060875" w:rsidRPr="00504BF7">
        <w:rPr>
          <w:rFonts w:ascii="Times New Roman" w:hAnsi="Times New Roman" w:cs="Times New Roman"/>
          <w:color w:val="000000" w:themeColor="text1"/>
        </w:rPr>
        <w:t>Rival Agung Fahrizal</w:t>
      </w:r>
      <w:r w:rsidR="00060875">
        <w:rPr>
          <w:rFonts w:ascii="Times New Roman" w:hAnsi="Times New Roman" w:cs="Times New Roman"/>
          <w:color w:val="000000" w:themeColor="text1"/>
        </w:rPr>
        <w:t xml:space="preserve"> / 10116135</w:t>
      </w:r>
    </w:p>
    <w:p w14:paraId="15B79D3D" w14:textId="4017E608" w:rsidR="00022871" w:rsidRPr="00060875" w:rsidRDefault="00022871" w:rsidP="00022871">
      <w:pPr>
        <w:ind w:left="297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Kelas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IF-3</w:t>
      </w:r>
    </w:p>
    <w:p w14:paraId="7343723C" w14:textId="77777777" w:rsidR="00504BF7" w:rsidRPr="00504BF7" w:rsidRDefault="00504BF7" w:rsidP="00504BF7">
      <w:pPr>
        <w:jc w:val="center"/>
      </w:pPr>
    </w:p>
    <w:p w14:paraId="0B5C0F88" w14:textId="77777777" w:rsidR="00504BF7" w:rsidRPr="00504BF7" w:rsidRDefault="00504BF7" w:rsidP="00504BF7">
      <w:pPr>
        <w:jc w:val="center"/>
      </w:pPr>
    </w:p>
    <w:sectPr w:rsidR="00504BF7" w:rsidRPr="00504BF7" w:rsidSect="00DB5381">
      <w:pgSz w:w="11900" w:h="16840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BAE68" w14:textId="77777777" w:rsidR="00967E77" w:rsidRDefault="00967E77" w:rsidP="00A773BA">
      <w:r>
        <w:separator/>
      </w:r>
    </w:p>
  </w:endnote>
  <w:endnote w:type="continuationSeparator" w:id="0">
    <w:p w14:paraId="640B0A5D" w14:textId="77777777" w:rsidR="00967E77" w:rsidRDefault="00967E77" w:rsidP="00A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7742E" w14:textId="77777777" w:rsidR="00967E77" w:rsidRDefault="00967E77" w:rsidP="00A773BA">
      <w:r>
        <w:separator/>
      </w:r>
    </w:p>
  </w:footnote>
  <w:footnote w:type="continuationSeparator" w:id="0">
    <w:p w14:paraId="6B434E2F" w14:textId="77777777" w:rsidR="00967E77" w:rsidRDefault="00967E77" w:rsidP="00A7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631"/>
    <w:multiLevelType w:val="multilevel"/>
    <w:tmpl w:val="1BC235DC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>
    <w:nsid w:val="12E7549A"/>
    <w:multiLevelType w:val="hybridMultilevel"/>
    <w:tmpl w:val="EE385FA0"/>
    <w:lvl w:ilvl="0" w:tplc="7E3C5EC8">
      <w:start w:val="1"/>
      <w:numFmt w:val="decimal"/>
      <w:lvlText w:val="BAB %1."/>
      <w:lvlJc w:val="center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004"/>
    <w:multiLevelType w:val="hybridMultilevel"/>
    <w:tmpl w:val="6932FEEC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36CF"/>
    <w:multiLevelType w:val="multilevel"/>
    <w:tmpl w:val="378A0940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66634A7"/>
    <w:multiLevelType w:val="multilevel"/>
    <w:tmpl w:val="5CC69E38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6EE069B"/>
    <w:multiLevelType w:val="multilevel"/>
    <w:tmpl w:val="7C1492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A226F40"/>
    <w:multiLevelType w:val="multilevel"/>
    <w:tmpl w:val="9A58C4CA"/>
    <w:lvl w:ilvl="0">
      <w:start w:val="1"/>
      <w:numFmt w:val="decimal"/>
      <w:lvlText w:val="BAB %1."/>
      <w:lvlJc w:val="center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062"/>
    <w:multiLevelType w:val="multilevel"/>
    <w:tmpl w:val="D6946D20"/>
    <w:lvl w:ilvl="0">
      <w:start w:val="1"/>
      <w:numFmt w:val="decimal"/>
      <w:lvlText w:val="BAB %1.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355"/>
    <w:multiLevelType w:val="hybridMultilevel"/>
    <w:tmpl w:val="C2E67382"/>
    <w:lvl w:ilvl="0" w:tplc="5BC408B8">
      <w:start w:val="1"/>
      <w:numFmt w:val="decimal"/>
      <w:lvlText w:val="BAB %1"/>
      <w:lvlJc w:val="center"/>
      <w:pPr>
        <w:ind w:left="567" w:hanging="20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B1A"/>
    <w:multiLevelType w:val="multilevel"/>
    <w:tmpl w:val="9C5AD228"/>
    <w:lvl w:ilvl="0">
      <w:start w:val="1"/>
      <w:numFmt w:val="decimal"/>
      <w:lvlText w:val="1.%1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67"/>
        </w:tabs>
        <w:ind w:left="166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87"/>
        </w:tabs>
        <w:ind w:left="238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7"/>
        </w:tabs>
        <w:ind w:left="310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27"/>
        </w:tabs>
        <w:ind w:left="382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7"/>
        </w:tabs>
        <w:ind w:left="454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7"/>
        </w:tabs>
        <w:ind w:left="526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87"/>
        </w:tabs>
        <w:ind w:left="598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07"/>
        </w:tabs>
        <w:ind w:left="6707" w:hanging="720"/>
      </w:pPr>
      <w:rPr>
        <w:rFonts w:hint="default"/>
      </w:rPr>
    </w:lvl>
  </w:abstractNum>
  <w:abstractNum w:abstractNumId="11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695F"/>
    <w:multiLevelType w:val="hybridMultilevel"/>
    <w:tmpl w:val="50ECC6F6"/>
    <w:lvl w:ilvl="0" w:tplc="AEE074FE">
      <w:start w:val="1"/>
      <w:numFmt w:val="decimal"/>
      <w:lvlText w:val="1.2.%1."/>
      <w:lvlJc w:val="center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7B0C"/>
    <w:multiLevelType w:val="multilevel"/>
    <w:tmpl w:val="346A16FC"/>
    <w:lvl w:ilvl="0">
      <w:start w:val="1"/>
      <w:numFmt w:val="decimal"/>
      <w:lvlText w:val="BAB %1."/>
      <w:lvlJc w:val="righ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A1611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C0"/>
    <w:rsid w:val="00022871"/>
    <w:rsid w:val="00031964"/>
    <w:rsid w:val="00057255"/>
    <w:rsid w:val="00060875"/>
    <w:rsid w:val="00067EF4"/>
    <w:rsid w:val="001263EB"/>
    <w:rsid w:val="00173C4D"/>
    <w:rsid w:val="001A2FBF"/>
    <w:rsid w:val="001B12B3"/>
    <w:rsid w:val="002167B7"/>
    <w:rsid w:val="00221C08"/>
    <w:rsid w:val="0024476E"/>
    <w:rsid w:val="002907AC"/>
    <w:rsid w:val="002D757E"/>
    <w:rsid w:val="002F3667"/>
    <w:rsid w:val="00316581"/>
    <w:rsid w:val="00344552"/>
    <w:rsid w:val="00384AE8"/>
    <w:rsid w:val="003A25B3"/>
    <w:rsid w:val="0042184D"/>
    <w:rsid w:val="00460253"/>
    <w:rsid w:val="004E0CBB"/>
    <w:rsid w:val="00504BF7"/>
    <w:rsid w:val="0057457F"/>
    <w:rsid w:val="005E1F95"/>
    <w:rsid w:val="00604825"/>
    <w:rsid w:val="006431FE"/>
    <w:rsid w:val="006557C9"/>
    <w:rsid w:val="006718A1"/>
    <w:rsid w:val="006B1AC7"/>
    <w:rsid w:val="006C6A30"/>
    <w:rsid w:val="006F7639"/>
    <w:rsid w:val="00725A08"/>
    <w:rsid w:val="007645C0"/>
    <w:rsid w:val="00787F73"/>
    <w:rsid w:val="007A18E3"/>
    <w:rsid w:val="007A4961"/>
    <w:rsid w:val="007D58E3"/>
    <w:rsid w:val="007F5D3A"/>
    <w:rsid w:val="00836A1F"/>
    <w:rsid w:val="008403BB"/>
    <w:rsid w:val="008702F5"/>
    <w:rsid w:val="00892460"/>
    <w:rsid w:val="008B0C3F"/>
    <w:rsid w:val="00907041"/>
    <w:rsid w:val="009361E5"/>
    <w:rsid w:val="00950FF1"/>
    <w:rsid w:val="00967E77"/>
    <w:rsid w:val="00990621"/>
    <w:rsid w:val="00993B21"/>
    <w:rsid w:val="009D6D35"/>
    <w:rsid w:val="009D701C"/>
    <w:rsid w:val="00A148F7"/>
    <w:rsid w:val="00A16211"/>
    <w:rsid w:val="00A32094"/>
    <w:rsid w:val="00A55BDA"/>
    <w:rsid w:val="00A70AE6"/>
    <w:rsid w:val="00A773BA"/>
    <w:rsid w:val="00B068CF"/>
    <w:rsid w:val="00B14BB5"/>
    <w:rsid w:val="00B6712C"/>
    <w:rsid w:val="00BC4CFE"/>
    <w:rsid w:val="00BF63CB"/>
    <w:rsid w:val="00C07D1F"/>
    <w:rsid w:val="00C75610"/>
    <w:rsid w:val="00CB2809"/>
    <w:rsid w:val="00CD6383"/>
    <w:rsid w:val="00CF583F"/>
    <w:rsid w:val="00D644F7"/>
    <w:rsid w:val="00DB1B03"/>
    <w:rsid w:val="00DB5381"/>
    <w:rsid w:val="00DF0164"/>
    <w:rsid w:val="00E2156B"/>
    <w:rsid w:val="00E346B0"/>
    <w:rsid w:val="00EC1788"/>
    <w:rsid w:val="00ED3344"/>
    <w:rsid w:val="00F30B96"/>
    <w:rsid w:val="00F44040"/>
    <w:rsid w:val="00F55CD7"/>
    <w:rsid w:val="00F62694"/>
    <w:rsid w:val="00F62E1D"/>
    <w:rsid w:val="00FC4AF4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98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F73"/>
    <w:pPr>
      <w:keepNext/>
      <w:keepLines/>
      <w:numPr>
        <w:numId w:val="12"/>
      </w:numPr>
      <w:spacing w:before="120" w:after="12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381"/>
    <w:pPr>
      <w:keepNext/>
      <w:keepLines/>
      <w:numPr>
        <w:ilvl w:val="1"/>
        <w:numId w:val="12"/>
      </w:numPr>
      <w:spacing w:before="100" w:beforeAutospacing="1" w:line="276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5381"/>
    <w:pPr>
      <w:keepNext/>
      <w:keepLines/>
      <w:numPr>
        <w:ilvl w:val="2"/>
        <w:numId w:val="12"/>
      </w:numPr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81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8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8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8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8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8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81"/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CD7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A7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BA"/>
  </w:style>
  <w:style w:type="character" w:styleId="PageNumber">
    <w:name w:val="page number"/>
    <w:basedOn w:val="DefaultParagraphFont"/>
    <w:uiPriority w:val="99"/>
    <w:semiHidden/>
    <w:unhideWhenUsed/>
    <w:rsid w:val="00A773BA"/>
  </w:style>
  <w:style w:type="paragraph" w:styleId="NoSpacing">
    <w:name w:val="No Spacing"/>
    <w:link w:val="NoSpacingChar"/>
    <w:uiPriority w:val="1"/>
    <w:qFormat/>
    <w:rsid w:val="008403B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03BB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5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381"/>
  </w:style>
  <w:style w:type="character" w:customStyle="1" w:styleId="Heading4Char">
    <w:name w:val="Heading 4 Char"/>
    <w:basedOn w:val="DefaultParagraphFont"/>
    <w:link w:val="Heading4"/>
    <w:uiPriority w:val="9"/>
    <w:semiHidden/>
    <w:rsid w:val="00DB5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1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8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ochadwi/Library/Group%20Containers/UBF8T346G9.Office/User%20Content.localized/Templates.localized/UNIK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FAKU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06C3F-6CC4-CC42-AA8D-FB3779FE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UNIKOM.dotx</Template>
  <TotalTime>51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Tugas Besar Algoritma dan Pemrograman</vt:lpstr>
      <vt:lpstr>TUGAS BESAR DATABASE INVENTORI TOKO KlikNKlik</vt:lpstr>
      <vt:lpstr>Reservasi Hotel dengan Pengurutan Bubble dan Selection Minimum serta Pencarian B</vt:lpstr>
      <vt:lpstr>        </vt:lpstr>
      <vt:lpstr>        /</vt:lpstr>
      <vt:lpstr>        </vt:lpstr>
      <vt:lpstr>        /</vt:lpstr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DATABASE INVENTORI TOKO KlikNKlik</dc:title>
  <dc:subject>Diajukan untuk memenuhi salah satu tugas Mata kuliah Praktikum Aplikasi Otomasi Perkantoran dengan tema Microsoft Access 2010</dc:subject>
  <dc:creator>Ofik</dc:creator>
  <cp:keywords/>
  <dc:description/>
  <cp:lastModifiedBy>Ofik</cp:lastModifiedBy>
  <cp:revision>57</cp:revision>
  <dcterms:created xsi:type="dcterms:W3CDTF">2016-10-16T13:07:00Z</dcterms:created>
  <dcterms:modified xsi:type="dcterms:W3CDTF">2017-01-19T07:53:00Z</dcterms:modified>
</cp:coreProperties>
</file>